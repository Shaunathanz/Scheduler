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03ABF" w14:textId="0CF8BA7D" w:rsidR="00747393" w:rsidRDefault="00432291">
      <w:pPr>
        <w:pStyle w:val="Heading1"/>
      </w:pPr>
      <w:r>
        <w:t>Design V2</w:t>
      </w:r>
    </w:p>
    <w:p w14:paraId="0C469B2F" w14:textId="32EAF423" w:rsidR="001141F6" w:rsidRDefault="001141F6" w:rsidP="001141F6">
      <w:pPr>
        <w:pStyle w:val="Heading3"/>
      </w:pPr>
      <w:r>
        <w:t>Functionality</w:t>
      </w:r>
    </w:p>
    <w:p w14:paraId="3A989E8E" w14:textId="01C8B7FA" w:rsidR="00432291" w:rsidRPr="00432291" w:rsidRDefault="00432291" w:rsidP="00432291">
      <w:pPr>
        <w:pStyle w:val="Heading2"/>
      </w:pPr>
      <w:r>
        <w:t>Student Interaction</w:t>
      </w:r>
    </w:p>
    <w:p w14:paraId="593FD0B4" w14:textId="194D3DF2" w:rsidR="00432291" w:rsidRPr="00432291" w:rsidRDefault="00432291" w:rsidP="00432291">
      <w:pPr>
        <w:pStyle w:val="ListParagraph"/>
        <w:numPr>
          <w:ilvl w:val="0"/>
          <w:numId w:val="7"/>
        </w:numPr>
      </w:pPr>
      <w:r>
        <w:t>Schedule tutoring appointment</w:t>
      </w:r>
    </w:p>
    <w:p w14:paraId="3D9A014F" w14:textId="30C96318" w:rsidR="00432291" w:rsidRDefault="00432291" w:rsidP="00432291">
      <w:pPr>
        <w:pStyle w:val="Heading2"/>
      </w:pPr>
      <w:r>
        <w:t>Tutor Interaction</w:t>
      </w:r>
    </w:p>
    <w:p w14:paraId="38EB4FEF" w14:textId="7BEB1BCB" w:rsidR="00432291" w:rsidRDefault="001141F6" w:rsidP="00432291">
      <w:pPr>
        <w:pStyle w:val="ListParagraph"/>
        <w:numPr>
          <w:ilvl w:val="0"/>
          <w:numId w:val="7"/>
        </w:numPr>
      </w:pPr>
      <w:r>
        <w:t>Create Account</w:t>
      </w:r>
    </w:p>
    <w:p w14:paraId="05963CC0" w14:textId="19218828" w:rsidR="001141F6" w:rsidRDefault="001141F6" w:rsidP="00432291">
      <w:pPr>
        <w:pStyle w:val="ListParagraph"/>
        <w:numPr>
          <w:ilvl w:val="0"/>
          <w:numId w:val="7"/>
        </w:numPr>
      </w:pPr>
      <w:r>
        <w:t>View Scheduled Appointments</w:t>
      </w:r>
    </w:p>
    <w:p w14:paraId="3BDC2AE3" w14:textId="5DCED5AD" w:rsidR="001141F6" w:rsidRDefault="001141F6" w:rsidP="00432291">
      <w:pPr>
        <w:pStyle w:val="ListParagraph"/>
        <w:numPr>
          <w:ilvl w:val="0"/>
          <w:numId w:val="7"/>
        </w:numPr>
      </w:pPr>
      <w:r>
        <w:t>Approve / Deny Appointments</w:t>
      </w:r>
    </w:p>
    <w:p w14:paraId="62E83ACB" w14:textId="08871539" w:rsidR="001A7C4A" w:rsidRDefault="001A7C4A" w:rsidP="00432291">
      <w:pPr>
        <w:pStyle w:val="ListParagraph"/>
        <w:numPr>
          <w:ilvl w:val="0"/>
          <w:numId w:val="7"/>
        </w:numPr>
      </w:pPr>
      <w:r>
        <w:t>View Appointment Info</w:t>
      </w:r>
    </w:p>
    <w:p w14:paraId="535F26CB" w14:textId="5ED5C62B" w:rsidR="001141F6" w:rsidRDefault="001141F6" w:rsidP="00432291">
      <w:pPr>
        <w:pStyle w:val="ListParagraph"/>
        <w:numPr>
          <w:ilvl w:val="0"/>
          <w:numId w:val="7"/>
        </w:numPr>
      </w:pPr>
      <w:r>
        <w:t>Take a day off</w:t>
      </w:r>
    </w:p>
    <w:p w14:paraId="4C3BF61D" w14:textId="0ACA8841" w:rsidR="001141F6" w:rsidRDefault="001141F6" w:rsidP="00432291">
      <w:pPr>
        <w:pStyle w:val="ListParagraph"/>
        <w:numPr>
          <w:ilvl w:val="0"/>
          <w:numId w:val="7"/>
        </w:numPr>
      </w:pPr>
      <w:r>
        <w:t>Edit Profile Info</w:t>
      </w:r>
    </w:p>
    <w:p w14:paraId="16D9D38C" w14:textId="4A205B2D" w:rsidR="001141F6" w:rsidRDefault="001141F6" w:rsidP="00432291">
      <w:pPr>
        <w:pStyle w:val="ListParagraph"/>
        <w:numPr>
          <w:ilvl w:val="0"/>
          <w:numId w:val="7"/>
        </w:numPr>
      </w:pPr>
      <w:r>
        <w:t>Logout</w:t>
      </w:r>
    </w:p>
    <w:p w14:paraId="5656BB57" w14:textId="7AA4BEA6" w:rsidR="001141F6" w:rsidRDefault="001141F6" w:rsidP="001141F6">
      <w:pPr>
        <w:pStyle w:val="Heading3"/>
      </w:pPr>
      <w:r>
        <w:t>Pages</w:t>
      </w:r>
    </w:p>
    <w:p w14:paraId="738E51F0" w14:textId="6B304A52" w:rsidR="001141F6" w:rsidRDefault="001141F6" w:rsidP="001141F6">
      <w:pPr>
        <w:pStyle w:val="ListParagraph"/>
        <w:numPr>
          <w:ilvl w:val="0"/>
          <w:numId w:val="8"/>
        </w:numPr>
      </w:pPr>
      <w:r>
        <w:t>Schedule Appointment (Student)</w:t>
      </w:r>
    </w:p>
    <w:p w14:paraId="36A02A0B" w14:textId="4873BFD2" w:rsidR="001141F6" w:rsidRDefault="001141F6" w:rsidP="001141F6">
      <w:pPr>
        <w:pStyle w:val="ListParagraph"/>
        <w:numPr>
          <w:ilvl w:val="0"/>
          <w:numId w:val="8"/>
        </w:numPr>
      </w:pPr>
      <w:r>
        <w:t>Tutor Home</w:t>
      </w:r>
    </w:p>
    <w:p w14:paraId="1B92A612" w14:textId="235462A8" w:rsidR="001141F6" w:rsidRDefault="001141F6" w:rsidP="001141F6">
      <w:pPr>
        <w:pStyle w:val="ListParagraph"/>
        <w:numPr>
          <w:ilvl w:val="0"/>
          <w:numId w:val="8"/>
        </w:numPr>
      </w:pPr>
      <w:r>
        <w:t>Tutor Calendar (could just place on home)</w:t>
      </w:r>
    </w:p>
    <w:p w14:paraId="77599182" w14:textId="2E0362E5" w:rsidR="001141F6" w:rsidRDefault="001141F6" w:rsidP="001141F6">
      <w:pPr>
        <w:pStyle w:val="ListParagraph"/>
        <w:numPr>
          <w:ilvl w:val="0"/>
          <w:numId w:val="8"/>
        </w:numPr>
      </w:pPr>
      <w:r>
        <w:t>Tutor Appointments (could just place on home)</w:t>
      </w:r>
    </w:p>
    <w:p w14:paraId="52F5BBF7" w14:textId="1E5F829A" w:rsidR="001141F6" w:rsidRDefault="001141F6" w:rsidP="001141F6">
      <w:pPr>
        <w:pStyle w:val="ListParagraph"/>
        <w:numPr>
          <w:ilvl w:val="0"/>
          <w:numId w:val="8"/>
        </w:numPr>
      </w:pPr>
      <w:r>
        <w:t xml:space="preserve">Tutor Session (could just </w:t>
      </w:r>
      <w:r w:rsidR="00D768BE">
        <w:t>create a modal</w:t>
      </w:r>
      <w:r w:rsidR="00D768BE">
        <w:t xml:space="preserve"> and </w:t>
      </w:r>
      <w:r>
        <w:t>place on home)</w:t>
      </w:r>
    </w:p>
    <w:p w14:paraId="691B3554" w14:textId="7A774762" w:rsidR="001141F6" w:rsidRDefault="001141F6" w:rsidP="001141F6">
      <w:pPr>
        <w:pStyle w:val="ListParagraph"/>
        <w:numPr>
          <w:ilvl w:val="0"/>
          <w:numId w:val="8"/>
        </w:numPr>
      </w:pPr>
      <w:r>
        <w:t>Tutor Profile (could just create a modal and place on home)</w:t>
      </w:r>
    </w:p>
    <w:p w14:paraId="427C32C8" w14:textId="77777777" w:rsidR="001A7C4A" w:rsidRDefault="001A7C4A">
      <w:pPr>
        <w:rPr>
          <w:rFonts w:asciiTheme="majorHAnsi" w:eastAsiaTheme="majorEastAsia" w:hAnsiTheme="majorHAnsi" w:cstheme="majorBidi"/>
          <w:sz w:val="40"/>
          <w:szCs w:val="24"/>
        </w:rPr>
      </w:pPr>
      <w:r>
        <w:br w:type="page"/>
      </w:r>
    </w:p>
    <w:p w14:paraId="4CFA7BB4" w14:textId="5C123B5C" w:rsidR="001A7C4A" w:rsidRDefault="001A7C4A" w:rsidP="001A7C4A">
      <w:pPr>
        <w:pStyle w:val="Heading3"/>
      </w:pPr>
      <w:r>
        <w:lastRenderedPageBreak/>
        <w:t>Sequence of Events for User Operations</w:t>
      </w:r>
    </w:p>
    <w:p w14:paraId="6F8147CF" w14:textId="07C8E50A" w:rsidR="001A7C4A" w:rsidRDefault="001A7C4A" w:rsidP="001A7C4A">
      <w:pPr>
        <w:pStyle w:val="Heading2"/>
      </w:pPr>
      <w:r>
        <w:t>Tutor</w:t>
      </w:r>
    </w:p>
    <w:p w14:paraId="672A94F4" w14:textId="41F0D698" w:rsidR="001A7C4A" w:rsidRDefault="001A7C4A" w:rsidP="001A7C4A">
      <w:pPr>
        <w:pStyle w:val="ListParagraph"/>
        <w:numPr>
          <w:ilvl w:val="0"/>
          <w:numId w:val="9"/>
        </w:numPr>
      </w:pPr>
      <w:r>
        <w:t>Create Account</w:t>
      </w:r>
    </w:p>
    <w:p w14:paraId="4F655085" w14:textId="18BF0D82" w:rsidR="001A7C4A" w:rsidRDefault="001A7C4A" w:rsidP="001A7C4A">
      <w:pPr>
        <w:pStyle w:val="ListParagraph"/>
        <w:numPr>
          <w:ilvl w:val="1"/>
          <w:numId w:val="9"/>
        </w:numPr>
      </w:pPr>
      <w:r>
        <w:t>Click “Tutor Portal” button</w:t>
      </w:r>
    </w:p>
    <w:p w14:paraId="4A31302E" w14:textId="3E44FA82" w:rsidR="001A7C4A" w:rsidRDefault="001A7C4A" w:rsidP="001A7C4A">
      <w:pPr>
        <w:pStyle w:val="ListParagraph"/>
        <w:numPr>
          <w:ilvl w:val="1"/>
          <w:numId w:val="9"/>
        </w:numPr>
      </w:pPr>
      <w:r>
        <w:t>Click “Create an Account” button</w:t>
      </w:r>
    </w:p>
    <w:p w14:paraId="348EBCC4" w14:textId="68EFEB87" w:rsidR="001A7C4A" w:rsidRDefault="001A7C4A" w:rsidP="001A7C4A">
      <w:pPr>
        <w:pStyle w:val="ListParagraph"/>
        <w:numPr>
          <w:ilvl w:val="1"/>
          <w:numId w:val="9"/>
        </w:numPr>
      </w:pPr>
      <w:r>
        <w:t>Fill out fields</w:t>
      </w:r>
    </w:p>
    <w:p w14:paraId="121B7283" w14:textId="1C05D671" w:rsidR="001A7C4A" w:rsidRDefault="001A7C4A" w:rsidP="001A7C4A">
      <w:pPr>
        <w:pStyle w:val="ListParagraph"/>
        <w:numPr>
          <w:ilvl w:val="1"/>
          <w:numId w:val="9"/>
        </w:numPr>
      </w:pPr>
      <w:r>
        <w:t>Click “Submit Button”</w:t>
      </w:r>
    </w:p>
    <w:p w14:paraId="27007116" w14:textId="3902FCC8" w:rsidR="001A7C4A" w:rsidRDefault="001A7C4A" w:rsidP="001A7C4A">
      <w:pPr>
        <w:pStyle w:val="ListParagraph"/>
        <w:numPr>
          <w:ilvl w:val="0"/>
          <w:numId w:val="9"/>
        </w:numPr>
      </w:pPr>
      <w:r>
        <w:t>View Scheduled Appointments</w:t>
      </w:r>
    </w:p>
    <w:p w14:paraId="42A84505" w14:textId="1FB8C279" w:rsidR="001A7C4A" w:rsidRDefault="001A7C4A" w:rsidP="001A7C4A">
      <w:pPr>
        <w:pStyle w:val="ListParagraph"/>
        <w:numPr>
          <w:ilvl w:val="1"/>
          <w:numId w:val="9"/>
        </w:numPr>
      </w:pPr>
      <w:r>
        <w:t xml:space="preserve">Navigate to </w:t>
      </w:r>
      <w:r w:rsidR="00297636">
        <w:t xml:space="preserve">tutor </w:t>
      </w:r>
      <w:r>
        <w:t>homepage if not already there</w:t>
      </w:r>
    </w:p>
    <w:p w14:paraId="6977BF5F" w14:textId="46851565" w:rsidR="001A7C4A" w:rsidRDefault="001A7C4A" w:rsidP="001A7C4A">
      <w:pPr>
        <w:pStyle w:val="ListParagraph"/>
        <w:numPr>
          <w:ilvl w:val="1"/>
          <w:numId w:val="9"/>
        </w:numPr>
      </w:pPr>
      <w:r>
        <w:t>Upcoming appointments appear on the right (current day)</w:t>
      </w:r>
    </w:p>
    <w:p w14:paraId="716DC801" w14:textId="4145EB8C" w:rsidR="001A7C4A" w:rsidRDefault="001A7C4A" w:rsidP="001A7C4A">
      <w:pPr>
        <w:pStyle w:val="ListParagraph"/>
        <w:numPr>
          <w:ilvl w:val="1"/>
          <w:numId w:val="9"/>
        </w:numPr>
      </w:pPr>
      <w:r>
        <w:t>Click different days to view all scheduled appointments for selected day</w:t>
      </w:r>
    </w:p>
    <w:p w14:paraId="326A2A69" w14:textId="5373A878" w:rsidR="001A7C4A" w:rsidRDefault="001A7C4A" w:rsidP="001A7C4A">
      <w:pPr>
        <w:pStyle w:val="ListParagraph"/>
        <w:numPr>
          <w:ilvl w:val="0"/>
          <w:numId w:val="9"/>
        </w:numPr>
      </w:pPr>
      <w:r>
        <w:t>View Appointment Info</w:t>
      </w:r>
    </w:p>
    <w:p w14:paraId="1712F437" w14:textId="01D2D391" w:rsidR="00C549FF" w:rsidRDefault="00C549FF" w:rsidP="00C549FF">
      <w:pPr>
        <w:pStyle w:val="ListParagraph"/>
        <w:numPr>
          <w:ilvl w:val="1"/>
          <w:numId w:val="9"/>
        </w:numPr>
      </w:pPr>
      <w:r>
        <w:t xml:space="preserve">Navigate to </w:t>
      </w:r>
      <w:r w:rsidR="00297636">
        <w:t xml:space="preserve">tutor </w:t>
      </w:r>
      <w:r>
        <w:t>homepage if not already there</w:t>
      </w:r>
    </w:p>
    <w:p w14:paraId="30CDA46D" w14:textId="0263C494" w:rsidR="001A7C4A" w:rsidRDefault="001A7C4A" w:rsidP="001A7C4A">
      <w:pPr>
        <w:pStyle w:val="ListParagraph"/>
        <w:numPr>
          <w:ilvl w:val="1"/>
          <w:numId w:val="9"/>
        </w:numPr>
      </w:pPr>
      <w:r>
        <w:t>Click on an appointment to view information about it</w:t>
      </w:r>
    </w:p>
    <w:p w14:paraId="0D2E95F1" w14:textId="579501C0" w:rsidR="001A7C4A" w:rsidRDefault="001A7C4A" w:rsidP="001A7C4A">
      <w:pPr>
        <w:pStyle w:val="ListParagraph"/>
        <w:numPr>
          <w:ilvl w:val="0"/>
          <w:numId w:val="9"/>
        </w:numPr>
      </w:pPr>
      <w:r>
        <w:t>Approve / Deny Appointments</w:t>
      </w:r>
    </w:p>
    <w:p w14:paraId="0A710117" w14:textId="03189054" w:rsidR="00C549FF" w:rsidRDefault="00C549FF" w:rsidP="00C549FF">
      <w:pPr>
        <w:pStyle w:val="ListParagraph"/>
        <w:numPr>
          <w:ilvl w:val="1"/>
          <w:numId w:val="9"/>
        </w:numPr>
      </w:pPr>
      <w:r>
        <w:t xml:space="preserve">Navigate to </w:t>
      </w:r>
      <w:r w:rsidR="00297636">
        <w:t xml:space="preserve">tutor </w:t>
      </w:r>
      <w:r>
        <w:t>homepage if not already there</w:t>
      </w:r>
    </w:p>
    <w:p w14:paraId="42B11ACE" w14:textId="760EB130" w:rsidR="001A7C4A" w:rsidRDefault="001A7C4A" w:rsidP="001A7C4A">
      <w:pPr>
        <w:pStyle w:val="ListParagraph"/>
        <w:numPr>
          <w:ilvl w:val="1"/>
          <w:numId w:val="9"/>
        </w:numPr>
      </w:pPr>
      <w:r>
        <w:t>Click on an appointment to view information about it</w:t>
      </w:r>
    </w:p>
    <w:p w14:paraId="2CB07101" w14:textId="4C5CDBF6" w:rsidR="00C549FF" w:rsidRDefault="00C549FF" w:rsidP="001A7C4A">
      <w:pPr>
        <w:pStyle w:val="ListParagraph"/>
        <w:numPr>
          <w:ilvl w:val="1"/>
          <w:numId w:val="9"/>
        </w:numPr>
      </w:pPr>
      <w:r>
        <w:t>If the appointment status is “Unco</w:t>
      </w:r>
      <w:r w:rsidR="00C064E5">
        <w:t>n</w:t>
      </w:r>
      <w:r>
        <w:t>firmed”, “Approve” and “Deny” buttons should be visible</w:t>
      </w:r>
    </w:p>
    <w:p w14:paraId="2C044514" w14:textId="3DA1989E" w:rsidR="00C549FF" w:rsidRDefault="00C549FF" w:rsidP="001A7C4A">
      <w:pPr>
        <w:pStyle w:val="ListParagraph"/>
        <w:numPr>
          <w:ilvl w:val="1"/>
          <w:numId w:val="9"/>
        </w:numPr>
      </w:pPr>
      <w:r>
        <w:t>Click “Approve” or “Deny” to confirm or cancel an appointment request</w:t>
      </w:r>
    </w:p>
    <w:p w14:paraId="4F3B05E2" w14:textId="6507C415" w:rsidR="001A7C4A" w:rsidRDefault="001A7C4A" w:rsidP="001A7C4A">
      <w:pPr>
        <w:pStyle w:val="ListParagraph"/>
        <w:numPr>
          <w:ilvl w:val="0"/>
          <w:numId w:val="9"/>
        </w:numPr>
      </w:pPr>
      <w:r>
        <w:t>Take a day off</w:t>
      </w:r>
    </w:p>
    <w:p w14:paraId="75FA37BC" w14:textId="105FE0C8" w:rsidR="00C549FF" w:rsidRDefault="00C549FF" w:rsidP="00C549FF">
      <w:pPr>
        <w:pStyle w:val="ListParagraph"/>
        <w:numPr>
          <w:ilvl w:val="1"/>
          <w:numId w:val="9"/>
        </w:numPr>
      </w:pPr>
      <w:r>
        <w:t xml:space="preserve">Navigate to </w:t>
      </w:r>
      <w:r w:rsidR="00297636">
        <w:t xml:space="preserve">tutor </w:t>
      </w:r>
      <w:r>
        <w:t>homepage if not already there</w:t>
      </w:r>
    </w:p>
    <w:p w14:paraId="7C551AA4" w14:textId="04A626ED" w:rsidR="00C549FF" w:rsidRDefault="00C549FF" w:rsidP="00C549FF">
      <w:pPr>
        <w:pStyle w:val="ListParagraph"/>
        <w:numPr>
          <w:ilvl w:val="1"/>
          <w:numId w:val="9"/>
        </w:numPr>
      </w:pPr>
      <w:r>
        <w:t xml:space="preserve">Select a date on </w:t>
      </w:r>
      <w:r w:rsidR="007A7A5C">
        <w:t>the calendar</w:t>
      </w:r>
    </w:p>
    <w:p w14:paraId="753002CC" w14:textId="1E8884CA" w:rsidR="007A7A5C" w:rsidRDefault="007A7A5C" w:rsidP="00C549FF">
      <w:pPr>
        <w:pStyle w:val="ListParagraph"/>
        <w:numPr>
          <w:ilvl w:val="1"/>
          <w:numId w:val="9"/>
        </w:numPr>
      </w:pPr>
      <w:r>
        <w:t>Under the calendar a greyed out “Request Time Off” button will become usable</w:t>
      </w:r>
    </w:p>
    <w:p w14:paraId="765AFF4A" w14:textId="33B54DA9" w:rsidR="007A7A5C" w:rsidRDefault="007A7A5C" w:rsidP="00C549FF">
      <w:pPr>
        <w:pStyle w:val="ListParagraph"/>
        <w:numPr>
          <w:ilvl w:val="1"/>
          <w:numId w:val="9"/>
        </w:numPr>
      </w:pPr>
      <w:r>
        <w:t>Click “Request Time Off” button</w:t>
      </w:r>
    </w:p>
    <w:p w14:paraId="265D85F2" w14:textId="2061C7A1" w:rsidR="001A7C4A" w:rsidRDefault="001A7C4A" w:rsidP="001A7C4A">
      <w:pPr>
        <w:pStyle w:val="ListParagraph"/>
        <w:numPr>
          <w:ilvl w:val="0"/>
          <w:numId w:val="9"/>
        </w:numPr>
      </w:pPr>
      <w:r>
        <w:t>Edit Profile Info</w:t>
      </w:r>
    </w:p>
    <w:p w14:paraId="623438E3" w14:textId="7AB410FE" w:rsidR="00D97097" w:rsidRDefault="00D97097" w:rsidP="00D97097">
      <w:pPr>
        <w:pStyle w:val="ListParagraph"/>
        <w:numPr>
          <w:ilvl w:val="1"/>
          <w:numId w:val="9"/>
        </w:numPr>
      </w:pPr>
      <w:r>
        <w:t xml:space="preserve">Click “Profile” on the </w:t>
      </w:r>
      <w:r w:rsidR="00297636">
        <w:t xml:space="preserve">tutor </w:t>
      </w:r>
      <w:r>
        <w:t>nav bar</w:t>
      </w:r>
    </w:p>
    <w:p w14:paraId="0EACB41F" w14:textId="017BF628" w:rsidR="00D97097" w:rsidRDefault="00D97097" w:rsidP="00D97097">
      <w:pPr>
        <w:pStyle w:val="ListParagraph"/>
        <w:numPr>
          <w:ilvl w:val="1"/>
          <w:numId w:val="9"/>
        </w:numPr>
      </w:pPr>
      <w:r>
        <w:t>The info of the tutor will populate the relevant fields</w:t>
      </w:r>
    </w:p>
    <w:p w14:paraId="0B9EFC14" w14:textId="4C33D0A3" w:rsidR="00D97097" w:rsidRDefault="00D97097" w:rsidP="00D97097">
      <w:pPr>
        <w:pStyle w:val="ListParagraph"/>
        <w:numPr>
          <w:ilvl w:val="1"/>
          <w:numId w:val="9"/>
        </w:numPr>
      </w:pPr>
      <w:r>
        <w:lastRenderedPageBreak/>
        <w:t>Edit info as desired and click the “Update” button at the bottom of the page</w:t>
      </w:r>
    </w:p>
    <w:p w14:paraId="4008378F" w14:textId="67561CEA" w:rsidR="001A7C4A" w:rsidRDefault="001A7C4A" w:rsidP="001A7C4A">
      <w:pPr>
        <w:pStyle w:val="ListParagraph"/>
        <w:numPr>
          <w:ilvl w:val="0"/>
          <w:numId w:val="9"/>
        </w:numPr>
      </w:pPr>
      <w:r>
        <w:t>Logout</w:t>
      </w:r>
    </w:p>
    <w:p w14:paraId="6DA03B09" w14:textId="09B81C01" w:rsidR="00242EB4" w:rsidRDefault="00242EB4" w:rsidP="00242EB4">
      <w:pPr>
        <w:pStyle w:val="ListParagraph"/>
        <w:numPr>
          <w:ilvl w:val="1"/>
          <w:numId w:val="9"/>
        </w:numPr>
      </w:pPr>
      <w:r>
        <w:t>Click the “Logout” button on the nav bar to logout</w:t>
      </w:r>
    </w:p>
    <w:p w14:paraId="7716FE1E" w14:textId="391F0517" w:rsidR="00F80608" w:rsidRDefault="00F80608" w:rsidP="00F80608">
      <w:pPr>
        <w:pStyle w:val="Heading2"/>
      </w:pPr>
      <w:r>
        <w:t>Student</w:t>
      </w:r>
    </w:p>
    <w:p w14:paraId="761311F4" w14:textId="6CE34ADE" w:rsidR="00F80608" w:rsidRPr="00F80608" w:rsidRDefault="00F80608" w:rsidP="00F80608">
      <w:pPr>
        <w:pStyle w:val="ListParagraph"/>
        <w:numPr>
          <w:ilvl w:val="0"/>
          <w:numId w:val="9"/>
        </w:numPr>
      </w:pPr>
      <w:r>
        <w:t>To be written</w:t>
      </w:r>
    </w:p>
    <w:sectPr w:rsidR="00F80608" w:rsidRPr="00F8060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E2F10" w14:textId="77777777" w:rsidR="004360D7" w:rsidRDefault="004360D7">
      <w:r>
        <w:separator/>
      </w:r>
    </w:p>
    <w:p w14:paraId="4260513A" w14:textId="77777777" w:rsidR="004360D7" w:rsidRDefault="004360D7"/>
  </w:endnote>
  <w:endnote w:type="continuationSeparator" w:id="0">
    <w:p w14:paraId="4ED9E112" w14:textId="77777777" w:rsidR="004360D7" w:rsidRDefault="004360D7">
      <w:r>
        <w:continuationSeparator/>
      </w:r>
    </w:p>
    <w:p w14:paraId="179C5D03" w14:textId="77777777" w:rsidR="004360D7" w:rsidRDefault="004360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8944D" w14:textId="77777777" w:rsidR="00747393" w:rsidRDefault="004360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1D440" w14:textId="77777777" w:rsidR="004360D7" w:rsidRDefault="004360D7">
      <w:r>
        <w:separator/>
      </w:r>
    </w:p>
    <w:p w14:paraId="18188A39" w14:textId="77777777" w:rsidR="004360D7" w:rsidRDefault="004360D7"/>
  </w:footnote>
  <w:footnote w:type="continuationSeparator" w:id="0">
    <w:p w14:paraId="18341C1A" w14:textId="77777777" w:rsidR="004360D7" w:rsidRDefault="004360D7">
      <w:r>
        <w:continuationSeparator/>
      </w:r>
    </w:p>
    <w:p w14:paraId="2226D63C" w14:textId="77777777" w:rsidR="004360D7" w:rsidRDefault="004360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E760E"/>
    <w:multiLevelType w:val="hybridMultilevel"/>
    <w:tmpl w:val="6CCA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1497"/>
    <w:multiLevelType w:val="hybridMultilevel"/>
    <w:tmpl w:val="37E2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0887"/>
    <w:multiLevelType w:val="hybridMultilevel"/>
    <w:tmpl w:val="86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97A4D"/>
    <w:multiLevelType w:val="hybridMultilevel"/>
    <w:tmpl w:val="4B2E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661A1"/>
    <w:multiLevelType w:val="hybridMultilevel"/>
    <w:tmpl w:val="8592ABCC"/>
    <w:lvl w:ilvl="0" w:tplc="63CABDF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2164F"/>
    <w:multiLevelType w:val="hybridMultilevel"/>
    <w:tmpl w:val="7128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44C6F"/>
    <w:multiLevelType w:val="hybridMultilevel"/>
    <w:tmpl w:val="19B487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91"/>
    <w:rsid w:val="001141F6"/>
    <w:rsid w:val="001A7C4A"/>
    <w:rsid w:val="00242EB4"/>
    <w:rsid w:val="00297636"/>
    <w:rsid w:val="00432291"/>
    <w:rsid w:val="004360D7"/>
    <w:rsid w:val="00545C63"/>
    <w:rsid w:val="00747393"/>
    <w:rsid w:val="007A7A5C"/>
    <w:rsid w:val="00C064E5"/>
    <w:rsid w:val="00C549FF"/>
    <w:rsid w:val="00D768BE"/>
    <w:rsid w:val="00D97097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A32E"/>
  <w15:chartTrackingRefBased/>
  <w15:docId w15:val="{A3B69864-9AD6-E84B-9BAD-CD931B9A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32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aungraham/Library/Containers/com.microsoft.Word/Data/Library/Application%20Support/Microsoft/Office/16.0/DTS/en-US%7b137D10D4-11EF-0C4B-B9F2-966606EBFD0B%7d/%7bF3111031-83A2-A44C-B498-93BEBA960756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67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Graham, Shaun K</cp:lastModifiedBy>
  <cp:revision>10</cp:revision>
  <dcterms:created xsi:type="dcterms:W3CDTF">2021-04-05T14:15:00Z</dcterms:created>
  <dcterms:modified xsi:type="dcterms:W3CDTF">2021-04-08T00:43:00Z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