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BEF7" w14:textId="65FD1776" w:rsidR="00B6280D" w:rsidRDefault="00C23B65">
      <w:pPr>
        <w:pStyle w:val="Heading1"/>
      </w:pPr>
      <w:r>
        <w:t xml:space="preserve">Part </w:t>
      </w:r>
      <w:r w:rsidR="001C2743">
        <w:t>3</w:t>
      </w:r>
      <w:r w:rsidR="00C84A86">
        <w:t xml:space="preserve"> To Do</w:t>
      </w:r>
    </w:p>
    <w:p w14:paraId="12B20482" w14:textId="386A39D9" w:rsidR="00B6280D" w:rsidRDefault="000407F8" w:rsidP="000407F8">
      <w:pPr>
        <w:pStyle w:val="Heading2"/>
      </w:pPr>
      <w:r>
        <w:t>Shaun</w:t>
      </w:r>
    </w:p>
    <w:p w14:paraId="5E39FF24" w14:textId="11DE23A6" w:rsidR="00CC021D" w:rsidRPr="00CC021D" w:rsidRDefault="00CC021D" w:rsidP="00CC021D">
      <w:pPr>
        <w:pStyle w:val="ListParagraph"/>
        <w:numPr>
          <w:ilvl w:val="0"/>
          <w:numId w:val="10"/>
        </w:numPr>
      </w:pPr>
      <w:r>
        <w:t>TBD</w:t>
      </w:r>
    </w:p>
    <w:p w14:paraId="329E6389" w14:textId="1D820FD6" w:rsidR="007B6438" w:rsidRDefault="000407F8" w:rsidP="007B6438">
      <w:pPr>
        <w:pStyle w:val="Heading2"/>
      </w:pPr>
      <w:r>
        <w:t>Arielle</w:t>
      </w:r>
    </w:p>
    <w:p w14:paraId="49A36CF9" w14:textId="494A6CC3" w:rsidR="001C2743" w:rsidRPr="001C2743" w:rsidRDefault="000C760E" w:rsidP="001C2743">
      <w:pPr>
        <w:pStyle w:val="ListParagraph"/>
        <w:numPr>
          <w:ilvl w:val="0"/>
          <w:numId w:val="8"/>
        </w:numPr>
      </w:pPr>
      <w:r>
        <w:t>TBD</w:t>
      </w:r>
    </w:p>
    <w:p w14:paraId="6B574354" w14:textId="5CA1DB81" w:rsidR="000407F8" w:rsidRDefault="000407F8" w:rsidP="000407F8">
      <w:pPr>
        <w:pStyle w:val="Heading2"/>
      </w:pPr>
      <w:r>
        <w:t>Jason</w:t>
      </w:r>
    </w:p>
    <w:p w14:paraId="4967BD5D" w14:textId="11E67D30" w:rsidR="000407F8" w:rsidRPr="000407F8" w:rsidRDefault="00CC021D" w:rsidP="000407F8">
      <w:pPr>
        <w:pStyle w:val="ListParagraph"/>
        <w:numPr>
          <w:ilvl w:val="0"/>
          <w:numId w:val="7"/>
        </w:numPr>
      </w:pPr>
      <w:r w:rsidRPr="00CC021D">
        <w:t>TBD</w:t>
      </w:r>
    </w:p>
    <w:sectPr w:rsidR="000407F8" w:rsidRPr="000407F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1AACA" w14:textId="77777777" w:rsidR="00CF1ED9" w:rsidRDefault="00CF1ED9">
      <w:r>
        <w:separator/>
      </w:r>
    </w:p>
    <w:p w14:paraId="1F61E306" w14:textId="77777777" w:rsidR="00CF1ED9" w:rsidRDefault="00CF1ED9"/>
  </w:endnote>
  <w:endnote w:type="continuationSeparator" w:id="0">
    <w:p w14:paraId="3A166501" w14:textId="77777777" w:rsidR="00CF1ED9" w:rsidRDefault="00CF1ED9">
      <w:r>
        <w:continuationSeparator/>
      </w:r>
    </w:p>
    <w:p w14:paraId="082DAE95" w14:textId="77777777" w:rsidR="00CF1ED9" w:rsidRDefault="00CF1E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FD24FB" w14:textId="77777777" w:rsidR="00B6280D" w:rsidRDefault="001707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DB682" w14:textId="77777777" w:rsidR="00CF1ED9" w:rsidRDefault="00CF1ED9">
      <w:r>
        <w:separator/>
      </w:r>
    </w:p>
    <w:p w14:paraId="083F565F" w14:textId="77777777" w:rsidR="00CF1ED9" w:rsidRDefault="00CF1ED9"/>
  </w:footnote>
  <w:footnote w:type="continuationSeparator" w:id="0">
    <w:p w14:paraId="5AF00619" w14:textId="77777777" w:rsidR="00CF1ED9" w:rsidRDefault="00CF1ED9">
      <w:r>
        <w:continuationSeparator/>
      </w:r>
    </w:p>
    <w:p w14:paraId="4526C546" w14:textId="77777777" w:rsidR="00CF1ED9" w:rsidRDefault="00CF1E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B666A"/>
    <w:multiLevelType w:val="hybridMultilevel"/>
    <w:tmpl w:val="6A4C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648E3"/>
    <w:multiLevelType w:val="hybridMultilevel"/>
    <w:tmpl w:val="06C4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6396"/>
    <w:multiLevelType w:val="hybridMultilevel"/>
    <w:tmpl w:val="91CC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2BB0"/>
    <w:multiLevelType w:val="hybridMultilevel"/>
    <w:tmpl w:val="5A44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20D43"/>
    <w:multiLevelType w:val="hybridMultilevel"/>
    <w:tmpl w:val="D92E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FC33EA"/>
    <w:multiLevelType w:val="hybridMultilevel"/>
    <w:tmpl w:val="9786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65"/>
    <w:rsid w:val="000407F8"/>
    <w:rsid w:val="000429B0"/>
    <w:rsid w:val="000C760E"/>
    <w:rsid w:val="00145AA9"/>
    <w:rsid w:val="001707D4"/>
    <w:rsid w:val="001C2743"/>
    <w:rsid w:val="003C45C3"/>
    <w:rsid w:val="003D3EE4"/>
    <w:rsid w:val="00526353"/>
    <w:rsid w:val="00601A4F"/>
    <w:rsid w:val="0073594E"/>
    <w:rsid w:val="00743921"/>
    <w:rsid w:val="007B6438"/>
    <w:rsid w:val="008F12BD"/>
    <w:rsid w:val="009063F6"/>
    <w:rsid w:val="009825D7"/>
    <w:rsid w:val="00992A1B"/>
    <w:rsid w:val="009C2BD1"/>
    <w:rsid w:val="00A03BD5"/>
    <w:rsid w:val="00AD59FB"/>
    <w:rsid w:val="00B6280D"/>
    <w:rsid w:val="00BA4C99"/>
    <w:rsid w:val="00C215C0"/>
    <w:rsid w:val="00C23B65"/>
    <w:rsid w:val="00C52EBD"/>
    <w:rsid w:val="00C84A86"/>
    <w:rsid w:val="00CC021D"/>
    <w:rsid w:val="00CF1ED9"/>
    <w:rsid w:val="00D972EA"/>
    <w:rsid w:val="00E12B48"/>
    <w:rsid w:val="00E4232A"/>
    <w:rsid w:val="00EA3E34"/>
    <w:rsid w:val="00F2769E"/>
    <w:rsid w:val="00FC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BBFEA"/>
  <w15:chartTrackingRefBased/>
  <w15:docId w15:val="{1BE7AF06-1E5A-6541-9F9D-D9276A43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C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ungraham/Library/Containers/com.microsoft.Word/Data/Library/Application%20Support/Microsoft/Office/16.0/DTS/en-US%7b137D10D4-11EF-0C4B-B9F2-966606EBFD0B%7d/%7bF3111031-83A2-A44C-B498-93BEBA96075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1392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Graham, Shaun K</cp:lastModifiedBy>
  <cp:revision>30</cp:revision>
  <dcterms:created xsi:type="dcterms:W3CDTF">2021-03-22T00:03:00Z</dcterms:created>
  <dcterms:modified xsi:type="dcterms:W3CDTF">2021-03-29T23:23:00Z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