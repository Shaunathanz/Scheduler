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1A995" w14:textId="5AF44F15" w:rsidR="00263C13" w:rsidRDefault="008263F6">
      <w:pPr>
        <w:pStyle w:val="Heading1"/>
      </w:pPr>
      <w:r>
        <w:t>Project Roadmap</w:t>
      </w:r>
    </w:p>
    <w:p w14:paraId="72DA5C89" w14:textId="737A250C" w:rsidR="00D63DC8" w:rsidRDefault="00D63DC8" w:rsidP="00D63DC8">
      <w:pPr>
        <w:pStyle w:val="Heading3"/>
      </w:pPr>
      <w:r>
        <w:t>Phase 1: Create Prototype</w:t>
      </w:r>
    </w:p>
    <w:p w14:paraId="71477838" w14:textId="2C223772" w:rsidR="00263C13" w:rsidRDefault="008263F6" w:rsidP="008263F6">
      <w:pPr>
        <w:pStyle w:val="Heading2"/>
      </w:pPr>
      <w:r>
        <w:t>UI Design</w:t>
      </w:r>
      <w:r w:rsidR="00157480">
        <w:t xml:space="preserve"> (team 1)</w:t>
      </w:r>
    </w:p>
    <w:p w14:paraId="502A57A1" w14:textId="21E42A2F" w:rsidR="008263F6" w:rsidRDefault="008263F6" w:rsidP="008263F6">
      <w:pPr>
        <w:pStyle w:val="ListParagraph"/>
        <w:numPr>
          <w:ilvl w:val="0"/>
          <w:numId w:val="5"/>
        </w:numPr>
      </w:pPr>
      <w:r>
        <w:t>Mockups for UI</w:t>
      </w:r>
      <w:r w:rsidR="00543281">
        <w:t xml:space="preserve"> (sketches work fine, or something else if feeling fancy)</w:t>
      </w:r>
    </w:p>
    <w:p w14:paraId="77FAB7A7" w14:textId="5DC99B94" w:rsidR="008263F6" w:rsidRDefault="008263F6" w:rsidP="008263F6">
      <w:pPr>
        <w:pStyle w:val="ListParagraph"/>
        <w:numPr>
          <w:ilvl w:val="0"/>
          <w:numId w:val="5"/>
        </w:numPr>
      </w:pPr>
      <w:r>
        <w:t>Touch base with Frontend Person</w:t>
      </w:r>
    </w:p>
    <w:p w14:paraId="4A47221C" w14:textId="4E142E70" w:rsidR="008263F6" w:rsidRDefault="008263F6" w:rsidP="008263F6">
      <w:pPr>
        <w:pStyle w:val="Heading2"/>
      </w:pPr>
      <w:r>
        <w:t>Frontend Programming</w:t>
      </w:r>
      <w:r w:rsidR="00157480">
        <w:t xml:space="preserve"> (team 2)</w:t>
      </w:r>
    </w:p>
    <w:p w14:paraId="2188EE9C" w14:textId="2D77EFFD" w:rsidR="008263F6" w:rsidRDefault="00487B27" w:rsidP="008263F6">
      <w:pPr>
        <w:pStyle w:val="ListParagraph"/>
        <w:numPr>
          <w:ilvl w:val="0"/>
          <w:numId w:val="6"/>
        </w:numPr>
      </w:pPr>
      <w:r>
        <w:t xml:space="preserve">Draft flowchart(s) for common end user operations </w:t>
      </w:r>
      <w:r w:rsidR="00E265A4">
        <w:t>(draw.io)</w:t>
      </w:r>
    </w:p>
    <w:p w14:paraId="696230E9" w14:textId="011BE644" w:rsidR="008263F6" w:rsidRDefault="00263CFE" w:rsidP="008263F6">
      <w:pPr>
        <w:pStyle w:val="ListParagraph"/>
        <w:numPr>
          <w:ilvl w:val="0"/>
          <w:numId w:val="6"/>
        </w:numPr>
      </w:pPr>
      <w:r>
        <w:t>Touch base with UI Design Person</w:t>
      </w:r>
    </w:p>
    <w:p w14:paraId="1393A8AA" w14:textId="15138ADC" w:rsidR="008263F6" w:rsidRDefault="008263F6" w:rsidP="008263F6">
      <w:pPr>
        <w:pStyle w:val="Heading2"/>
      </w:pPr>
      <w:r>
        <w:t>Database</w:t>
      </w:r>
      <w:r w:rsidR="00157480">
        <w:t xml:space="preserve"> (team 3)</w:t>
      </w:r>
    </w:p>
    <w:p w14:paraId="662B5C0B" w14:textId="7EF33879" w:rsidR="008263F6" w:rsidRDefault="008263F6" w:rsidP="008263F6">
      <w:pPr>
        <w:pStyle w:val="ListParagraph"/>
        <w:numPr>
          <w:ilvl w:val="0"/>
          <w:numId w:val="7"/>
        </w:numPr>
      </w:pPr>
      <w:r>
        <w:t>Assess Needs of Web Application</w:t>
      </w:r>
    </w:p>
    <w:p w14:paraId="53CA84B9" w14:textId="00CFFB4E" w:rsidR="008263F6" w:rsidRDefault="008263F6" w:rsidP="008263F6">
      <w:pPr>
        <w:pStyle w:val="ListParagraph"/>
        <w:numPr>
          <w:ilvl w:val="0"/>
          <w:numId w:val="7"/>
        </w:numPr>
      </w:pPr>
      <w:r>
        <w:t>Create ER Diagram</w:t>
      </w:r>
    </w:p>
    <w:p w14:paraId="45E89309" w14:textId="3FD61FD0" w:rsidR="00487B27" w:rsidRDefault="00487B27" w:rsidP="008263F6">
      <w:pPr>
        <w:pStyle w:val="ListParagraph"/>
        <w:numPr>
          <w:ilvl w:val="0"/>
          <w:numId w:val="7"/>
        </w:numPr>
      </w:pPr>
      <w:r>
        <w:t>Create DDL for database structure</w:t>
      </w:r>
    </w:p>
    <w:p w14:paraId="148F433C" w14:textId="2B96B69C" w:rsidR="00487B27" w:rsidRDefault="00487B27" w:rsidP="008263F6">
      <w:pPr>
        <w:pStyle w:val="ListParagraph"/>
        <w:numPr>
          <w:ilvl w:val="0"/>
          <w:numId w:val="7"/>
        </w:numPr>
      </w:pPr>
      <w:r>
        <w:t>Implement cascade deletion rules</w:t>
      </w:r>
    </w:p>
    <w:p w14:paraId="4FE8410F" w14:textId="6D8963E3" w:rsidR="00487B27" w:rsidRDefault="00487B27" w:rsidP="008263F6">
      <w:pPr>
        <w:pStyle w:val="ListParagraph"/>
        <w:numPr>
          <w:ilvl w:val="0"/>
          <w:numId w:val="7"/>
        </w:numPr>
      </w:pPr>
      <w:r>
        <w:t>Implement any required triggers</w:t>
      </w:r>
    </w:p>
    <w:p w14:paraId="4AC9E8EF" w14:textId="60B0FBD2" w:rsidR="00487B27" w:rsidRDefault="00487B27" w:rsidP="008263F6">
      <w:pPr>
        <w:pStyle w:val="ListParagraph"/>
        <w:numPr>
          <w:ilvl w:val="0"/>
          <w:numId w:val="7"/>
        </w:numPr>
      </w:pPr>
      <w:r>
        <w:t>Create test DML file</w:t>
      </w:r>
    </w:p>
    <w:p w14:paraId="4B3289EF" w14:textId="411C3402" w:rsidR="001837AC" w:rsidRDefault="001837AC" w:rsidP="001837AC">
      <w:pPr>
        <w:pStyle w:val="Heading3"/>
      </w:pPr>
      <w:r>
        <w:t xml:space="preserve">Phase </w:t>
      </w:r>
      <w:r w:rsidR="00C711C1">
        <w:t>2</w:t>
      </w:r>
      <w:r>
        <w:t xml:space="preserve">: </w:t>
      </w:r>
      <w:r w:rsidR="00C711C1">
        <w:t>Implement Functionality</w:t>
      </w:r>
    </w:p>
    <w:p w14:paraId="7204082A" w14:textId="26A898F2" w:rsidR="00157480" w:rsidRPr="00157480" w:rsidRDefault="00157480" w:rsidP="00157480">
      <w:r>
        <w:t xml:space="preserve">Team 3 can still be working on phase 1 tasks during this time, we know what queries need to be used on the </w:t>
      </w:r>
      <w:proofErr w:type="gramStart"/>
      <w:r>
        <w:t>database</w:t>
      </w:r>
      <w:proofErr w:type="gramEnd"/>
      <w:r>
        <w:t xml:space="preserve"> so UI team does not have to wait</w:t>
      </w:r>
    </w:p>
    <w:p w14:paraId="17783B4B" w14:textId="71F94200" w:rsidR="00C711C1" w:rsidRDefault="00157480" w:rsidP="00157480">
      <w:pPr>
        <w:pStyle w:val="Heading2"/>
      </w:pPr>
      <w:r>
        <w:t>UI (team 1)</w:t>
      </w:r>
    </w:p>
    <w:p w14:paraId="5770B5AF" w14:textId="7B9BEFF8" w:rsidR="00157480" w:rsidRDefault="00512D58" w:rsidP="00157480">
      <w:pPr>
        <w:pStyle w:val="ListParagraph"/>
        <w:numPr>
          <w:ilvl w:val="0"/>
          <w:numId w:val="8"/>
        </w:numPr>
      </w:pPr>
      <w:r>
        <w:t>Break down the web application into pages and begin implementing the functionality and web design for each page, separate or together</w:t>
      </w:r>
    </w:p>
    <w:p w14:paraId="28520803" w14:textId="6E86B9A6" w:rsidR="00512D58" w:rsidRDefault="00512D58" w:rsidP="00512D58">
      <w:pPr>
        <w:pStyle w:val="Heading2"/>
      </w:pPr>
      <w:r>
        <w:lastRenderedPageBreak/>
        <w:t>Database</w:t>
      </w:r>
      <w:r>
        <w:t xml:space="preserve"> (team 2)</w:t>
      </w:r>
    </w:p>
    <w:p w14:paraId="6325C9BF" w14:textId="7B3C9CEB" w:rsidR="00147C0B" w:rsidRDefault="00147C0B" w:rsidP="00512D58">
      <w:pPr>
        <w:pStyle w:val="ListParagraph"/>
        <w:numPr>
          <w:ilvl w:val="0"/>
          <w:numId w:val="9"/>
        </w:numPr>
      </w:pPr>
      <w:r>
        <w:t>As team 1 progresses make changes to database as necessary</w:t>
      </w:r>
    </w:p>
    <w:p w14:paraId="00B9A16D" w14:textId="6C019AB6" w:rsidR="001837AC" w:rsidRPr="008263F6" w:rsidRDefault="00147C0B" w:rsidP="00B57DA0">
      <w:pPr>
        <w:pStyle w:val="ListParagraph"/>
        <w:numPr>
          <w:ilvl w:val="0"/>
          <w:numId w:val="9"/>
        </w:numPr>
      </w:pPr>
      <w:r>
        <w:t>When database is working as needed join team 1</w:t>
      </w:r>
    </w:p>
    <w:sectPr w:rsidR="001837AC" w:rsidRPr="008263F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0B6FB" w14:textId="77777777" w:rsidR="00A01B7E" w:rsidRDefault="00A01B7E">
      <w:r>
        <w:separator/>
      </w:r>
    </w:p>
    <w:p w14:paraId="73B89D69" w14:textId="77777777" w:rsidR="00A01B7E" w:rsidRDefault="00A01B7E"/>
  </w:endnote>
  <w:endnote w:type="continuationSeparator" w:id="0">
    <w:p w14:paraId="040F507E" w14:textId="77777777" w:rsidR="00A01B7E" w:rsidRDefault="00A01B7E">
      <w:r>
        <w:continuationSeparator/>
      </w:r>
    </w:p>
    <w:p w14:paraId="5A8FAB2B" w14:textId="77777777" w:rsidR="00A01B7E" w:rsidRDefault="00A01B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1B783" w14:textId="77777777" w:rsidR="00263C13" w:rsidRDefault="00A01B7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83C34" w14:textId="77777777" w:rsidR="00A01B7E" w:rsidRDefault="00A01B7E">
      <w:r>
        <w:separator/>
      </w:r>
    </w:p>
    <w:p w14:paraId="765A81A9" w14:textId="77777777" w:rsidR="00A01B7E" w:rsidRDefault="00A01B7E"/>
  </w:footnote>
  <w:footnote w:type="continuationSeparator" w:id="0">
    <w:p w14:paraId="24BF99FD" w14:textId="77777777" w:rsidR="00A01B7E" w:rsidRDefault="00A01B7E">
      <w:r>
        <w:continuationSeparator/>
      </w:r>
    </w:p>
    <w:p w14:paraId="65835513" w14:textId="77777777" w:rsidR="00A01B7E" w:rsidRDefault="00A01B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F630A3"/>
    <w:multiLevelType w:val="hybridMultilevel"/>
    <w:tmpl w:val="B50E5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805B8"/>
    <w:multiLevelType w:val="hybridMultilevel"/>
    <w:tmpl w:val="4B7A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34368"/>
    <w:multiLevelType w:val="hybridMultilevel"/>
    <w:tmpl w:val="3A6CA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01D9E"/>
    <w:multiLevelType w:val="hybridMultilevel"/>
    <w:tmpl w:val="4B7A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359B0"/>
    <w:multiLevelType w:val="hybridMultilevel"/>
    <w:tmpl w:val="B50E5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F6"/>
    <w:rsid w:val="00147C0B"/>
    <w:rsid w:val="00157480"/>
    <w:rsid w:val="001837AC"/>
    <w:rsid w:val="00263C13"/>
    <w:rsid w:val="00263CFE"/>
    <w:rsid w:val="00487B27"/>
    <w:rsid w:val="00512D58"/>
    <w:rsid w:val="00543281"/>
    <w:rsid w:val="008263F6"/>
    <w:rsid w:val="00A01B7E"/>
    <w:rsid w:val="00B57DA0"/>
    <w:rsid w:val="00C711C1"/>
    <w:rsid w:val="00D63DC8"/>
    <w:rsid w:val="00E21215"/>
    <w:rsid w:val="00E2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8948F"/>
  <w15:chartTrackingRefBased/>
  <w15:docId w15:val="{AB2AC82D-5377-8546-B793-E08ED80B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2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ungraham/Library/Containers/com.microsoft.Word/Data/Library/Application%20Support/Microsoft/Office/16.0/DTS/en-US%7b137D10D4-11EF-0C4B-B9F2-966606EBFD0B%7d/%7bF3111031-83A2-A44C-B498-93BEBA96075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Graham, Shaun K</cp:lastModifiedBy>
  <cp:revision>13</cp:revision>
  <dcterms:created xsi:type="dcterms:W3CDTF">2021-02-16T16:11:00Z</dcterms:created>
  <dcterms:modified xsi:type="dcterms:W3CDTF">2021-02-16T16:36:00Z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